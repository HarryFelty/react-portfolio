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811"/>
        <w:tblW w:w="1079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339E9502" w14:textId="77777777" w:rsidTr="00571410">
        <w:trPr>
          <w:trHeight w:val="80"/>
        </w:trPr>
        <w:tc>
          <w:tcPr>
            <w:tcW w:w="3600" w:type="dxa"/>
            <w:vAlign w:val="bottom"/>
          </w:tcPr>
          <w:p w14:paraId="38CBF0B7" w14:textId="5C6739E2" w:rsidR="001B2ABD" w:rsidRDefault="001B2ABD" w:rsidP="005F42CD">
            <w:pPr>
              <w:tabs>
                <w:tab w:val="left" w:pos="990"/>
              </w:tabs>
            </w:pPr>
          </w:p>
        </w:tc>
        <w:tc>
          <w:tcPr>
            <w:tcW w:w="720" w:type="dxa"/>
          </w:tcPr>
          <w:p w14:paraId="02DE6B89" w14:textId="77777777" w:rsidR="001B2ABD" w:rsidRDefault="001B2ABD" w:rsidP="002870C4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2D6C6D01" w14:textId="6036B778" w:rsidR="005F0577" w:rsidRPr="00571410" w:rsidRDefault="00786B26" w:rsidP="005F0577">
            <w:pPr>
              <w:pStyle w:val="Title"/>
              <w:rPr>
                <w:sz w:val="72"/>
                <w:szCs w:val="72"/>
              </w:rPr>
            </w:pPr>
            <w:r w:rsidRPr="00571410">
              <w:rPr>
                <w:sz w:val="72"/>
                <w:szCs w:val="72"/>
              </w:rPr>
              <w:t>Harry</w:t>
            </w:r>
            <w:r w:rsidR="00466697" w:rsidRPr="00571410">
              <w:rPr>
                <w:sz w:val="72"/>
                <w:szCs w:val="72"/>
              </w:rPr>
              <w:t xml:space="preserve"> Felty</w:t>
            </w:r>
          </w:p>
        </w:tc>
      </w:tr>
      <w:tr w:rsidR="001B2ABD" w14:paraId="62C43684" w14:textId="77777777" w:rsidTr="00E36716">
        <w:tc>
          <w:tcPr>
            <w:tcW w:w="3600" w:type="dxa"/>
          </w:tcPr>
          <w:sdt>
            <w:sdtPr>
              <w:id w:val="-1711873194"/>
              <w:placeholder>
                <w:docPart w:val="4644A6413FBA419A977F8AF1D026DD63"/>
              </w:placeholder>
              <w:temporary/>
              <w:showingPlcHdr/>
              <w15:appearance w15:val="hidden"/>
            </w:sdtPr>
            <w:sdtContent>
              <w:p w14:paraId="65C738CD" w14:textId="2C00A432" w:rsidR="001B2ABD" w:rsidRDefault="00036450" w:rsidP="002870C4">
                <w:pPr>
                  <w:pStyle w:val="Heading3"/>
                </w:pPr>
                <w:r w:rsidRPr="00263B9F">
                  <w:rPr>
                    <w:b w:val="0"/>
                    <w:bCs/>
                    <w:color w:val="355D7E" w:themeColor="accent1" w:themeShade="80"/>
                  </w:rPr>
                  <w:t>Profile</w:t>
                </w:r>
              </w:p>
            </w:sdtContent>
          </w:sdt>
          <w:p w14:paraId="1EAB5763" w14:textId="6CF2258C" w:rsidR="00036450" w:rsidRDefault="00786B26" w:rsidP="002870C4">
            <w:r>
              <w:t xml:space="preserve">Highly-motivated individual with education and experience in </w:t>
            </w:r>
            <w:r w:rsidR="009B4BF5">
              <w:t>web</w:t>
            </w:r>
            <w:r>
              <w:t xml:space="preserve"> development, network security,</w:t>
            </w:r>
            <w:r w:rsidR="00556E26">
              <w:t xml:space="preserve"> and </w:t>
            </w:r>
            <w:r>
              <w:t>risk analysis</w:t>
            </w:r>
            <w:r w:rsidR="00556E26">
              <w:t>.</w:t>
            </w:r>
            <w:r>
              <w:t xml:space="preserve"> Looking for a position to participate in </w:t>
            </w:r>
            <w:r w:rsidR="005B08BF">
              <w:t xml:space="preserve">a </w:t>
            </w:r>
            <w:r>
              <w:t xml:space="preserve">collaborative work environment with proven company success. </w:t>
            </w:r>
          </w:p>
          <w:sdt>
            <w:sdtPr>
              <w:id w:val="-1954003311"/>
              <w:placeholder>
                <w:docPart w:val="657D992E0E954AF7B6B911D09A86BF03"/>
              </w:placeholder>
              <w:temporary/>
              <w:showingPlcHdr/>
              <w15:appearance w15:val="hidden"/>
            </w:sdtPr>
            <w:sdtContent>
              <w:p w14:paraId="79FCDE95" w14:textId="13473758" w:rsidR="004D3011" w:rsidRDefault="00CB0055" w:rsidP="007E35E9">
                <w:pPr>
                  <w:pStyle w:val="Heading3"/>
                </w:pPr>
                <w:r w:rsidRPr="00263B9F">
                  <w:rPr>
                    <w:b w:val="0"/>
                    <w:bCs/>
                    <w:color w:val="355D7E" w:themeColor="accent1" w:themeShade="80"/>
                  </w:rPr>
                  <w:t>Contact</w:t>
                </w:r>
              </w:p>
            </w:sdtContent>
          </w:sdt>
          <w:sdt>
            <w:sdtPr>
              <w:id w:val="-240260293"/>
              <w:placeholder>
                <w:docPart w:val="73A5912134E1472C89AAEE12477F3A58"/>
              </w:placeholder>
              <w:temporary/>
              <w:showingPlcHdr/>
              <w15:appearance w15:val="hidden"/>
            </w:sdtPr>
            <w:sdtContent>
              <w:p w14:paraId="67B022A1" w14:textId="77777777" w:rsidR="007E35E9" w:rsidRDefault="007E35E9" w:rsidP="007E35E9">
                <w:r w:rsidRPr="004D3011">
                  <w:t>EMAIL:</w:t>
                </w:r>
              </w:p>
            </w:sdtContent>
          </w:sdt>
          <w:p w14:paraId="6B2D5F7D" w14:textId="6709D750" w:rsidR="007E35E9" w:rsidRDefault="00000000" w:rsidP="007E35E9">
            <w:pPr>
              <w:rPr>
                <w:rStyle w:val="Hyperlink"/>
              </w:rPr>
            </w:pPr>
            <w:hyperlink r:id="rId7" w:history="1">
              <w:r w:rsidR="007E35E9" w:rsidRPr="00707FDE">
                <w:rPr>
                  <w:rStyle w:val="Hyperlink"/>
                </w:rPr>
                <w:t>harryfelty@gmail.com</w:t>
              </w:r>
            </w:hyperlink>
          </w:p>
          <w:p w14:paraId="7F960754" w14:textId="39A4179A" w:rsidR="007E35E9" w:rsidRDefault="007E35E9" w:rsidP="007E35E9">
            <w:pPr>
              <w:rPr>
                <w:rStyle w:val="Hyperlink"/>
              </w:rPr>
            </w:pPr>
          </w:p>
          <w:sdt>
            <w:sdtPr>
              <w:rPr>
                <w:color w:val="B85A22" w:themeColor="accent2" w:themeShade="BF"/>
                <w:u w:val="single"/>
              </w:rPr>
              <w:id w:val="1111563247"/>
              <w:placeholder>
                <w:docPart w:val="AA92C95A27234B6DB252FC55EF506FBA"/>
              </w:placeholder>
              <w:temporary/>
              <w:showingPlcHdr/>
              <w15:appearance w15:val="hidden"/>
            </w:sdtPr>
            <w:sdtEndPr>
              <w:rPr>
                <w:color w:val="auto"/>
                <w:u w:val="none"/>
              </w:rPr>
            </w:sdtEndPr>
            <w:sdtContent>
              <w:p w14:paraId="5DBE071A" w14:textId="77777777" w:rsidR="007E35E9" w:rsidRDefault="007E35E9" w:rsidP="007E35E9">
                <w:r w:rsidRPr="004D3011">
                  <w:t>PHONE:</w:t>
                </w:r>
              </w:p>
            </w:sdtContent>
          </w:sdt>
          <w:p w14:paraId="5E2358D2" w14:textId="77777777" w:rsidR="007E35E9" w:rsidRPr="0067228F" w:rsidRDefault="007E35E9" w:rsidP="007E35E9">
            <w:r w:rsidRPr="0067228F">
              <w:t>814-251-3166</w:t>
            </w:r>
          </w:p>
          <w:p w14:paraId="672A52F9" w14:textId="517714D9" w:rsidR="007E35E9" w:rsidRDefault="007E35E9" w:rsidP="007E35E9"/>
          <w:p w14:paraId="606797EB" w14:textId="6138FB1D" w:rsidR="00890E36" w:rsidRDefault="00890E36" w:rsidP="007E35E9">
            <w:r>
              <w:t>ADDRESS:</w:t>
            </w:r>
          </w:p>
          <w:p w14:paraId="2A5B6A3A" w14:textId="6F27559E" w:rsidR="00786B26" w:rsidRDefault="00890E36" w:rsidP="00D979A7">
            <w:r>
              <w:t>1473 Pine Ridge Rd.</w:t>
            </w:r>
            <w:r w:rsidR="002E6680">
              <w:t>,</w:t>
            </w:r>
            <w:r>
              <w:t xml:space="preserve"> James Creek, PA</w:t>
            </w:r>
          </w:p>
          <w:p w14:paraId="1BF34AFB" w14:textId="57FA1983" w:rsidR="00786B26" w:rsidRDefault="00786B26" w:rsidP="002870C4">
            <w:pPr>
              <w:pStyle w:val="Heading3"/>
              <w:rPr>
                <w:b w:val="0"/>
                <w:bCs/>
                <w:color w:val="355D7E" w:themeColor="accent1" w:themeShade="80"/>
              </w:rPr>
            </w:pPr>
            <w:r w:rsidRPr="00263B9F">
              <w:rPr>
                <w:b w:val="0"/>
                <w:bCs/>
                <w:color w:val="355D7E" w:themeColor="accent1" w:themeShade="80"/>
              </w:rPr>
              <w:t>Technical skills</w:t>
            </w:r>
          </w:p>
          <w:p w14:paraId="67A448D2" w14:textId="023D281F" w:rsidR="008244BF" w:rsidRDefault="008244BF" w:rsidP="008244BF">
            <w:r>
              <w:t>Web Development</w:t>
            </w:r>
            <w:r w:rsidR="00525B0E">
              <w:t>:</w:t>
            </w:r>
          </w:p>
          <w:p w14:paraId="315BDD88" w14:textId="3EEB85A5" w:rsidR="00525B0E" w:rsidRDefault="00525B0E" w:rsidP="00525B0E">
            <w:pPr>
              <w:pStyle w:val="ListParagraph"/>
              <w:numPr>
                <w:ilvl w:val="0"/>
                <w:numId w:val="15"/>
              </w:numPr>
            </w:pPr>
            <w:r>
              <w:t>React</w:t>
            </w:r>
          </w:p>
          <w:p w14:paraId="14DE2800" w14:textId="0710ADC3" w:rsidR="00525B0E" w:rsidRDefault="00525B0E" w:rsidP="00525B0E">
            <w:pPr>
              <w:pStyle w:val="ListParagraph"/>
              <w:numPr>
                <w:ilvl w:val="0"/>
                <w:numId w:val="15"/>
              </w:numPr>
            </w:pPr>
            <w:r>
              <w:t>MySQL</w:t>
            </w:r>
          </w:p>
          <w:p w14:paraId="214664F0" w14:textId="657C3D1D" w:rsidR="00525B0E" w:rsidRDefault="00525B0E" w:rsidP="00525B0E">
            <w:pPr>
              <w:pStyle w:val="ListParagraph"/>
              <w:numPr>
                <w:ilvl w:val="0"/>
                <w:numId w:val="15"/>
              </w:numPr>
            </w:pPr>
            <w:r>
              <w:t>MongoDB</w:t>
            </w:r>
          </w:p>
          <w:p w14:paraId="6A1BAF5F" w14:textId="5488D249" w:rsidR="00525B0E" w:rsidRDefault="00525B0E" w:rsidP="00525B0E">
            <w:pPr>
              <w:pStyle w:val="ListParagraph"/>
              <w:numPr>
                <w:ilvl w:val="0"/>
                <w:numId w:val="15"/>
              </w:numPr>
            </w:pPr>
            <w:r>
              <w:t>REST</w:t>
            </w:r>
          </w:p>
          <w:p w14:paraId="0A0CAC4A" w14:textId="7EC3B5B7" w:rsidR="00525B0E" w:rsidRDefault="00525B0E" w:rsidP="00525B0E">
            <w:pPr>
              <w:pStyle w:val="ListParagraph"/>
              <w:numPr>
                <w:ilvl w:val="0"/>
                <w:numId w:val="15"/>
              </w:numPr>
            </w:pPr>
            <w:r>
              <w:t>CRUD</w:t>
            </w:r>
          </w:p>
          <w:p w14:paraId="5044309B" w14:textId="6000F7A3" w:rsidR="00EC5CF7" w:rsidRDefault="00EC5CF7" w:rsidP="00525B0E">
            <w:pPr>
              <w:pStyle w:val="ListParagraph"/>
              <w:numPr>
                <w:ilvl w:val="0"/>
                <w:numId w:val="15"/>
              </w:numPr>
            </w:pPr>
            <w:r>
              <w:t>Node.js</w:t>
            </w:r>
          </w:p>
          <w:p w14:paraId="77F499CE" w14:textId="3CEF2A9E" w:rsidR="00525B0E" w:rsidRDefault="00525B0E" w:rsidP="00525B0E">
            <w:pPr>
              <w:pStyle w:val="ListParagraph"/>
              <w:numPr>
                <w:ilvl w:val="0"/>
                <w:numId w:val="15"/>
              </w:numPr>
            </w:pPr>
            <w:r>
              <w:t>Express.js</w:t>
            </w:r>
          </w:p>
          <w:p w14:paraId="24B30960" w14:textId="4D7EA3A4" w:rsidR="00525B0E" w:rsidRDefault="00525B0E" w:rsidP="00525B0E">
            <w:pPr>
              <w:pStyle w:val="ListParagraph"/>
              <w:numPr>
                <w:ilvl w:val="0"/>
                <w:numId w:val="15"/>
              </w:numPr>
            </w:pPr>
            <w:r>
              <w:t>Mongoose</w:t>
            </w:r>
          </w:p>
          <w:p w14:paraId="7ABF41FF" w14:textId="28B70BFF" w:rsidR="00525B0E" w:rsidRDefault="00525B0E" w:rsidP="00525B0E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GraphQL</w:t>
            </w:r>
            <w:proofErr w:type="spellEnd"/>
          </w:p>
          <w:p w14:paraId="5E72C90E" w14:textId="151309C9" w:rsidR="00525B0E" w:rsidRDefault="00525B0E" w:rsidP="00525B0E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Sequelize</w:t>
            </w:r>
            <w:proofErr w:type="spellEnd"/>
          </w:p>
          <w:p w14:paraId="719D9E42" w14:textId="77777777" w:rsidR="008244BF" w:rsidRPr="008244BF" w:rsidRDefault="008244BF" w:rsidP="008244BF"/>
          <w:p w14:paraId="6CF998B7" w14:textId="77777777" w:rsidR="008244BF" w:rsidRDefault="008244BF" w:rsidP="008244BF">
            <w:r>
              <w:t>Languages:</w:t>
            </w:r>
          </w:p>
          <w:p w14:paraId="333FFFA7" w14:textId="6570BEE5" w:rsidR="008244BF" w:rsidRDefault="00C21B80" w:rsidP="008244BF">
            <w:pPr>
              <w:pStyle w:val="ListParagraph"/>
              <w:numPr>
                <w:ilvl w:val="0"/>
                <w:numId w:val="11"/>
              </w:numPr>
            </w:pPr>
            <w:r>
              <w:t>JavaScript</w:t>
            </w:r>
          </w:p>
          <w:p w14:paraId="033ADB58" w14:textId="07A3CF4E" w:rsidR="00F27B25" w:rsidRDefault="00C21B80" w:rsidP="007C73FE">
            <w:pPr>
              <w:pStyle w:val="ListParagraph"/>
              <w:numPr>
                <w:ilvl w:val="0"/>
                <w:numId w:val="11"/>
              </w:numPr>
            </w:pPr>
            <w:r>
              <w:t>HTML</w:t>
            </w:r>
          </w:p>
          <w:p w14:paraId="54CA4237" w14:textId="705F4D70" w:rsidR="008244BF" w:rsidRDefault="00C21B80" w:rsidP="008244BF">
            <w:pPr>
              <w:pStyle w:val="ListParagraph"/>
              <w:numPr>
                <w:ilvl w:val="0"/>
                <w:numId w:val="11"/>
              </w:numPr>
            </w:pPr>
            <w:r>
              <w:t>CSS</w:t>
            </w:r>
          </w:p>
          <w:p w14:paraId="1C493C00" w14:textId="0E7E0876" w:rsidR="00F31F76" w:rsidRDefault="00F31F76" w:rsidP="00F31F76">
            <w:pPr>
              <w:pStyle w:val="ListParagraph"/>
              <w:numPr>
                <w:ilvl w:val="0"/>
                <w:numId w:val="11"/>
              </w:numPr>
            </w:pPr>
            <w:r>
              <w:t>SQL</w:t>
            </w:r>
          </w:p>
          <w:p w14:paraId="4C4374E2" w14:textId="1E4D11DB" w:rsidR="00F31F76" w:rsidRDefault="00F31F76" w:rsidP="00F31F76">
            <w:pPr>
              <w:pStyle w:val="ListParagraph"/>
              <w:numPr>
                <w:ilvl w:val="0"/>
                <w:numId w:val="11"/>
              </w:numPr>
            </w:pPr>
            <w:r>
              <w:t>Python</w:t>
            </w:r>
          </w:p>
          <w:p w14:paraId="6E5B2885" w14:textId="77777777" w:rsidR="008244BF" w:rsidRDefault="008244BF" w:rsidP="008244BF">
            <w:pPr>
              <w:pStyle w:val="ListParagraph"/>
              <w:numPr>
                <w:ilvl w:val="0"/>
                <w:numId w:val="11"/>
              </w:numPr>
            </w:pPr>
            <w:r>
              <w:t>Java</w:t>
            </w:r>
          </w:p>
          <w:p w14:paraId="3A2E6FC7" w14:textId="77777777" w:rsidR="008244BF" w:rsidRDefault="008244BF" w:rsidP="008244BF">
            <w:pPr>
              <w:pStyle w:val="ListParagraph"/>
              <w:numPr>
                <w:ilvl w:val="0"/>
                <w:numId w:val="11"/>
              </w:numPr>
            </w:pPr>
            <w:r>
              <w:t>C#</w:t>
            </w:r>
          </w:p>
          <w:p w14:paraId="3F418B92" w14:textId="0DB2B509" w:rsidR="007C73FE" w:rsidRPr="008244BF" w:rsidRDefault="007C73FE" w:rsidP="00F31F76"/>
          <w:p w14:paraId="2AB332F5" w14:textId="77777777" w:rsidR="00B8727B" w:rsidRDefault="00B8727B" w:rsidP="00B8727B">
            <w:r>
              <w:t>Network Security/Administration:</w:t>
            </w:r>
          </w:p>
          <w:p w14:paraId="37B6A929" w14:textId="77777777" w:rsidR="00B8727B" w:rsidRDefault="00B8727B" w:rsidP="00B8727B">
            <w:pPr>
              <w:pStyle w:val="ListParagraph"/>
              <w:numPr>
                <w:ilvl w:val="0"/>
                <w:numId w:val="6"/>
              </w:numPr>
            </w:pPr>
            <w:r>
              <w:t>Microsoft Active Directory</w:t>
            </w:r>
          </w:p>
          <w:p w14:paraId="758460A9" w14:textId="77777777" w:rsidR="00B8727B" w:rsidRDefault="00B8727B" w:rsidP="00B8727B">
            <w:pPr>
              <w:pStyle w:val="ListParagraph"/>
              <w:numPr>
                <w:ilvl w:val="0"/>
                <w:numId w:val="6"/>
              </w:numPr>
            </w:pPr>
            <w:r>
              <w:t>Microsoft Endpoint Manager</w:t>
            </w:r>
          </w:p>
          <w:p w14:paraId="727D1A45" w14:textId="76930265" w:rsidR="00B8727B" w:rsidRDefault="007429A4" w:rsidP="00B8727B">
            <w:pPr>
              <w:pStyle w:val="ListParagraph"/>
              <w:numPr>
                <w:ilvl w:val="0"/>
                <w:numId w:val="6"/>
              </w:numPr>
            </w:pPr>
            <w:r>
              <w:t>VMware</w:t>
            </w:r>
          </w:p>
          <w:p w14:paraId="317CFEC2" w14:textId="4DAB6309" w:rsidR="00320BD0" w:rsidRDefault="00B8727B" w:rsidP="00320BD0">
            <w:pPr>
              <w:pStyle w:val="ListParagraph"/>
              <w:numPr>
                <w:ilvl w:val="0"/>
                <w:numId w:val="6"/>
              </w:numPr>
            </w:pPr>
            <w:r>
              <w:t>Nessus</w:t>
            </w:r>
          </w:p>
          <w:p w14:paraId="2C8CF3AD" w14:textId="704A69B0" w:rsidR="00C32DB0" w:rsidRDefault="00C32DB0" w:rsidP="00320BD0">
            <w:pPr>
              <w:pStyle w:val="ListParagraph"/>
              <w:numPr>
                <w:ilvl w:val="0"/>
                <w:numId w:val="6"/>
              </w:numPr>
            </w:pPr>
            <w:r>
              <w:t>Network Engineering</w:t>
            </w:r>
          </w:p>
          <w:p w14:paraId="323AB8C1" w14:textId="77777777" w:rsidR="00786B26" w:rsidRDefault="00786B26" w:rsidP="00BF3B5D"/>
          <w:p w14:paraId="115DBFDC" w14:textId="54962267" w:rsidR="000A3575" w:rsidRPr="000A3575" w:rsidRDefault="00E36716" w:rsidP="000A3575">
            <w:pPr>
              <w:pStyle w:val="Heading3"/>
              <w:rPr>
                <w:b w:val="0"/>
                <w:bCs/>
                <w:color w:val="355D7E" w:themeColor="accent1" w:themeShade="80"/>
              </w:rPr>
            </w:pPr>
            <w:r>
              <w:rPr>
                <w:b w:val="0"/>
                <w:bCs/>
                <w:color w:val="355D7E" w:themeColor="accent1" w:themeShade="80"/>
              </w:rPr>
              <w:t>Certificates</w:t>
            </w:r>
          </w:p>
          <w:p w14:paraId="4F04D9BB" w14:textId="77777777" w:rsidR="000A3575" w:rsidRDefault="000A3575" w:rsidP="000A3575">
            <w:pPr>
              <w:pStyle w:val="ListParagraph"/>
              <w:numPr>
                <w:ilvl w:val="0"/>
                <w:numId w:val="12"/>
              </w:numPr>
              <w:rPr>
                <w:rFonts w:cs="Arial"/>
              </w:rPr>
            </w:pPr>
            <w:r w:rsidRPr="00604A70">
              <w:rPr>
                <w:rFonts w:cs="Arial"/>
              </w:rPr>
              <w:t>AWS Cloud Practitioner (In-Progress)</w:t>
            </w:r>
          </w:p>
          <w:p w14:paraId="2001559B" w14:textId="77777777" w:rsidR="000A3575" w:rsidRPr="000A3575" w:rsidRDefault="000A3575" w:rsidP="000A3575">
            <w:pPr>
              <w:rPr>
                <w:rFonts w:cs="Arial"/>
              </w:rPr>
            </w:pPr>
          </w:p>
          <w:p w14:paraId="0B98FAE9" w14:textId="77777777" w:rsidR="000A3575" w:rsidRDefault="000A3575" w:rsidP="000A3575">
            <w:pPr>
              <w:pStyle w:val="ListParagraph"/>
              <w:numPr>
                <w:ilvl w:val="0"/>
                <w:numId w:val="12"/>
              </w:numPr>
            </w:pPr>
            <w:r w:rsidRPr="001A7C02">
              <w:t>CompTIA Security+</w:t>
            </w:r>
            <w:r>
              <w:t xml:space="preserve"> </w:t>
            </w:r>
            <w:r w:rsidRPr="001A7C02">
              <w:t>(2022 – 2025)</w:t>
            </w:r>
          </w:p>
          <w:p w14:paraId="47D199C4" w14:textId="77777777" w:rsidR="000A3575" w:rsidRDefault="000A3575" w:rsidP="000A3575">
            <w:pPr>
              <w:pStyle w:val="ListParagraph"/>
            </w:pPr>
          </w:p>
          <w:p w14:paraId="0BE23AC9" w14:textId="3ECCC0F0" w:rsidR="00786B26" w:rsidRPr="004D3011" w:rsidRDefault="00786B26" w:rsidP="004A4768"/>
        </w:tc>
        <w:tc>
          <w:tcPr>
            <w:tcW w:w="720" w:type="dxa"/>
          </w:tcPr>
          <w:p w14:paraId="00F5F4E9" w14:textId="77777777" w:rsidR="001B2ABD" w:rsidRDefault="001B2ABD" w:rsidP="002870C4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428BE7A5AEA34E4E9AAC69CE2DDCCFA4"/>
              </w:placeholder>
              <w:temporary/>
              <w:showingPlcHdr/>
              <w15:appearance w15:val="hidden"/>
            </w:sdtPr>
            <w:sdtContent>
              <w:p w14:paraId="76C1317C" w14:textId="77777777" w:rsidR="001B2ABD" w:rsidRDefault="00E25A26" w:rsidP="002870C4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2E9CC9D" w14:textId="3314E5B6" w:rsidR="003A66A0" w:rsidRDefault="00381261" w:rsidP="00C279F5">
            <w:pPr>
              <w:pStyle w:val="Heading4"/>
            </w:pPr>
            <w:r>
              <w:t xml:space="preserve">edX </w:t>
            </w:r>
            <w:r w:rsidR="003A66A0">
              <w:t>Full</w:t>
            </w:r>
            <w:r w:rsidR="002545F2">
              <w:t>-</w:t>
            </w:r>
            <w:r w:rsidR="003A66A0">
              <w:t>Stack Coding Bootcamp</w:t>
            </w:r>
            <w:r w:rsidR="002545F2">
              <w:t>: Certificate</w:t>
            </w:r>
          </w:p>
          <w:p w14:paraId="5863F2D1" w14:textId="6AD78FD3" w:rsidR="003A66A0" w:rsidRDefault="003A66A0" w:rsidP="003A66A0">
            <w:pPr>
              <w:pStyle w:val="Heading4"/>
              <w:rPr>
                <w:rFonts w:asciiTheme="majorHAnsi" w:eastAsiaTheme="majorEastAsia" w:hAnsiTheme="majorHAnsi" w:cstheme="majorBidi"/>
                <w:b w:val="0"/>
                <w:bCs/>
                <w:caps/>
                <w:color w:val="355D7E" w:themeColor="accent1" w:themeShade="80"/>
                <w:szCs w:val="16"/>
              </w:rPr>
            </w:pPr>
            <w:r w:rsidRPr="00263B9F">
              <w:rPr>
                <w:rFonts w:asciiTheme="majorHAnsi" w:eastAsiaTheme="majorEastAsia" w:hAnsiTheme="majorHAnsi" w:cstheme="majorBidi"/>
                <w:b w:val="0"/>
                <w:bCs/>
                <w:caps/>
                <w:color w:val="355D7E" w:themeColor="accent1" w:themeShade="80"/>
                <w:szCs w:val="16"/>
              </w:rPr>
              <w:t>University</w:t>
            </w:r>
            <w:r>
              <w:rPr>
                <w:rFonts w:asciiTheme="majorHAnsi" w:eastAsiaTheme="majorEastAsia" w:hAnsiTheme="majorHAnsi" w:cstheme="majorBidi"/>
                <w:b w:val="0"/>
                <w:bCs/>
                <w:caps/>
                <w:color w:val="355D7E" w:themeColor="accent1" w:themeShade="80"/>
                <w:szCs w:val="16"/>
              </w:rPr>
              <w:t xml:space="preserve"> of pennsylvania</w:t>
            </w:r>
          </w:p>
          <w:p w14:paraId="246CA373" w14:textId="343CF902" w:rsidR="003A66A0" w:rsidRDefault="003A66A0" w:rsidP="003A66A0">
            <w:r>
              <w:t>Graduate</w:t>
            </w:r>
            <w:r w:rsidR="00301E9B">
              <w:t>d</w:t>
            </w:r>
            <w:r>
              <w:t xml:space="preserve"> October 2023</w:t>
            </w:r>
          </w:p>
          <w:p w14:paraId="2455729C" w14:textId="5062ED3F" w:rsidR="00875F6A" w:rsidRDefault="009B4BF5" w:rsidP="00875F6A">
            <w:pPr>
              <w:pStyle w:val="ListParagraph"/>
              <w:numPr>
                <w:ilvl w:val="0"/>
                <w:numId w:val="14"/>
              </w:numPr>
            </w:pPr>
            <w:r>
              <w:t>Studied key technologies and concepts of full stack web development</w:t>
            </w:r>
            <w:r w:rsidR="00401BC9">
              <w:t>.</w:t>
            </w:r>
          </w:p>
          <w:p w14:paraId="6031A7AA" w14:textId="059184E3" w:rsidR="009B4BF5" w:rsidRDefault="00401BC9" w:rsidP="00875F6A">
            <w:pPr>
              <w:pStyle w:val="ListParagraph"/>
              <w:numPr>
                <w:ilvl w:val="0"/>
                <w:numId w:val="14"/>
              </w:numPr>
            </w:pPr>
            <w:r>
              <w:t>Worked in teams</w:t>
            </w:r>
            <w:r w:rsidR="00C601E1">
              <w:t>, using concepts of agile development,</w:t>
            </w:r>
            <w:r>
              <w:t xml:space="preserve"> to build fully</w:t>
            </w:r>
            <w:r w:rsidR="0088557E">
              <w:t>-</w:t>
            </w:r>
            <w:r>
              <w:t>functional web app</w:t>
            </w:r>
            <w:r w:rsidR="00055EA1">
              <w:t>lications</w:t>
            </w:r>
            <w:r>
              <w:t xml:space="preserve"> with polished user interfaces</w:t>
            </w:r>
            <w:r w:rsidR="00524ED6">
              <w:t xml:space="preserve"> </w:t>
            </w:r>
            <w:r>
              <w:t>using both front-end and back-end technologies.</w:t>
            </w:r>
          </w:p>
          <w:p w14:paraId="2F871B92" w14:textId="2E7B3A06" w:rsidR="001A3FE8" w:rsidRDefault="00401BC9" w:rsidP="001A3FE8">
            <w:pPr>
              <w:pStyle w:val="ListParagraph"/>
              <w:numPr>
                <w:ilvl w:val="0"/>
                <w:numId w:val="14"/>
              </w:numPr>
            </w:pPr>
            <w:r>
              <w:t xml:space="preserve">Designed databases </w:t>
            </w:r>
            <w:r w:rsidR="00055EA1">
              <w:t>using MySQL and MongoDB in order to store and use data for the various web apps built.</w:t>
            </w:r>
          </w:p>
          <w:p w14:paraId="38D3F357" w14:textId="77777777" w:rsidR="001A3FE8" w:rsidRPr="003A66A0" w:rsidRDefault="001A3FE8" w:rsidP="001A3FE8">
            <w:pPr>
              <w:pStyle w:val="ListParagraph"/>
            </w:pPr>
          </w:p>
          <w:p w14:paraId="49ACFBB2" w14:textId="62146168" w:rsidR="00616764" w:rsidRPr="00C279F5" w:rsidRDefault="00786B26" w:rsidP="00C279F5">
            <w:pPr>
              <w:pStyle w:val="Heading4"/>
            </w:pPr>
            <w:r>
              <w:t>B.S</w:t>
            </w:r>
            <w:r w:rsidR="00EF43AD">
              <w:t>.</w:t>
            </w:r>
            <w:r>
              <w:t xml:space="preserve"> Security </w:t>
            </w:r>
            <w:r w:rsidR="00CF1BA8">
              <w:t xml:space="preserve">and </w:t>
            </w:r>
            <w:r>
              <w:t>Risk Analysis</w:t>
            </w:r>
            <w:r w:rsidR="00B7642D">
              <w:t>: Cybersecurity</w:t>
            </w:r>
          </w:p>
          <w:p w14:paraId="6C944DA5" w14:textId="3EE7ECB1" w:rsidR="00036450" w:rsidRPr="00263B9F" w:rsidRDefault="00786B26" w:rsidP="002870C4">
            <w:pPr>
              <w:pStyle w:val="Heading4"/>
              <w:rPr>
                <w:b w:val="0"/>
                <w:bCs/>
                <w:color w:val="355D7E" w:themeColor="accent1" w:themeShade="80"/>
              </w:rPr>
            </w:pPr>
            <w:r w:rsidRPr="00263B9F">
              <w:rPr>
                <w:rFonts w:asciiTheme="majorHAnsi" w:eastAsiaTheme="majorEastAsia" w:hAnsiTheme="majorHAnsi" w:cstheme="majorBidi"/>
                <w:b w:val="0"/>
                <w:bCs/>
                <w:caps/>
                <w:color w:val="355D7E" w:themeColor="accent1" w:themeShade="80"/>
                <w:szCs w:val="16"/>
              </w:rPr>
              <w:t>The Pennsylvania State University</w:t>
            </w:r>
          </w:p>
          <w:p w14:paraId="10739207" w14:textId="7B86BE14" w:rsidR="00036450" w:rsidRDefault="00786B26" w:rsidP="002870C4">
            <w:pPr>
              <w:pStyle w:val="Date"/>
            </w:pPr>
            <w:r>
              <w:t>Graduate</w:t>
            </w:r>
            <w:r w:rsidR="00826DB2">
              <w:t>d</w:t>
            </w:r>
            <w:r>
              <w:t xml:space="preserve"> Spring 2022</w:t>
            </w:r>
          </w:p>
          <w:p w14:paraId="7A1052DC" w14:textId="3A55E2A3" w:rsidR="00786B26" w:rsidRDefault="00786B26" w:rsidP="002870C4">
            <w:pPr>
              <w:pStyle w:val="ListParagraph"/>
              <w:numPr>
                <w:ilvl w:val="0"/>
                <w:numId w:val="3"/>
              </w:numPr>
              <w:ind w:left="337" w:hanging="180"/>
            </w:pPr>
            <w:r>
              <w:t>Studied Information Technology Management and Networking with a focus in cybersecurity and cyber</w:t>
            </w:r>
            <w:r w:rsidR="001911F8">
              <w:t>-</w:t>
            </w:r>
            <w:r>
              <w:t>forensics.</w:t>
            </w:r>
          </w:p>
          <w:p w14:paraId="2B5D0AB4" w14:textId="7D18A4FA" w:rsidR="00786B26" w:rsidRDefault="00786B26" w:rsidP="002870C4">
            <w:pPr>
              <w:pStyle w:val="ListParagraph"/>
              <w:numPr>
                <w:ilvl w:val="0"/>
                <w:numId w:val="3"/>
              </w:numPr>
              <w:ind w:left="337" w:hanging="180"/>
            </w:pPr>
            <w:r>
              <w:t xml:space="preserve">Developed various applications using Java to perform tasks based on needs of the end-user. </w:t>
            </w:r>
          </w:p>
          <w:p w14:paraId="5D76883D" w14:textId="77777777" w:rsidR="00786B26" w:rsidRDefault="00786B26" w:rsidP="002870C4">
            <w:pPr>
              <w:pStyle w:val="ListParagraph"/>
              <w:numPr>
                <w:ilvl w:val="0"/>
                <w:numId w:val="3"/>
              </w:numPr>
              <w:ind w:left="337" w:hanging="180"/>
            </w:pPr>
            <w:r>
              <w:t>Used RStudio to analyze data regarding current trends in cybersecurity threats in order to develop mitigations.</w:t>
            </w:r>
          </w:p>
          <w:p w14:paraId="3E3F4CFB" w14:textId="7975DC5D" w:rsidR="00036450" w:rsidRDefault="00786B26" w:rsidP="002870C4">
            <w:pPr>
              <w:pStyle w:val="ListParagraph"/>
              <w:numPr>
                <w:ilvl w:val="0"/>
                <w:numId w:val="3"/>
              </w:numPr>
              <w:ind w:left="337" w:hanging="180"/>
            </w:pPr>
            <w:r>
              <w:t>Worked effectively</w:t>
            </w:r>
            <w:r w:rsidR="004D62E8">
              <w:t xml:space="preserve"> in a team </w:t>
            </w:r>
            <w:r>
              <w:t>to develop an efficient and secure, company-wide IT solution for a mid-sized financial institution. Developed and implemented security policies to address remote workers with the need to</w:t>
            </w:r>
            <w:r w:rsidR="004D62E8">
              <w:t xml:space="preserve"> securely connect to company servers.</w:t>
            </w:r>
          </w:p>
          <w:sdt>
            <w:sdtPr>
              <w:id w:val="1001553383"/>
              <w:placeholder>
                <w:docPart w:val="38A9B156DDA648D2B78D797FED800076"/>
              </w:placeholder>
              <w:temporary/>
              <w:showingPlcHdr/>
              <w15:appearance w15:val="hidden"/>
            </w:sdtPr>
            <w:sdtContent>
              <w:p w14:paraId="047FB25A" w14:textId="36B96D64" w:rsidR="00693965" w:rsidRPr="00FC2158" w:rsidRDefault="00036450" w:rsidP="00F31F76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3141554C" w14:textId="77777777" w:rsidR="00254189" w:rsidRPr="00604A70" w:rsidRDefault="00254189" w:rsidP="00254189">
            <w:pPr>
              <w:pStyle w:val="Heading4"/>
              <w:rPr>
                <w:rFonts w:cs="Arial"/>
                <w:b w:val="0"/>
                <w:bCs/>
              </w:rPr>
            </w:pPr>
            <w:r>
              <w:rPr>
                <w:rFonts w:eastAsiaTheme="majorEastAsia" w:cs="Arial"/>
                <w:b w:val="0"/>
                <w:bCs/>
                <w:caps/>
                <w:color w:val="355D7E" w:themeColor="accent1" w:themeShade="80"/>
                <w:szCs w:val="16"/>
              </w:rPr>
              <w:t>Logicalis</w:t>
            </w:r>
            <w:r w:rsidRPr="00604A70">
              <w:rPr>
                <w:rFonts w:eastAsiaTheme="majorEastAsia" w:cs="Arial"/>
                <w:b w:val="0"/>
                <w:bCs/>
                <w:caps/>
                <w:color w:val="355D7E" w:themeColor="accent1" w:themeShade="80"/>
                <w:szCs w:val="16"/>
              </w:rPr>
              <w:t xml:space="preserve"> </w:t>
            </w:r>
            <w:r>
              <w:rPr>
                <w:rFonts w:cs="Arial"/>
                <w:b w:val="0"/>
                <w:bCs/>
              </w:rPr>
              <w:t>IT Support Technician</w:t>
            </w:r>
          </w:p>
          <w:p w14:paraId="3271FF94" w14:textId="77777777" w:rsidR="00254189" w:rsidRPr="00604A70" w:rsidRDefault="00254189" w:rsidP="00254189">
            <w:pPr>
              <w:rPr>
                <w:rFonts w:cs="Arial"/>
              </w:rPr>
            </w:pPr>
            <w:r>
              <w:rPr>
                <w:rFonts w:cs="Arial"/>
              </w:rPr>
              <w:t>February 2024 - Present</w:t>
            </w:r>
          </w:p>
          <w:p w14:paraId="5A66A8BB" w14:textId="77777777" w:rsidR="00254189" w:rsidRDefault="00254189" w:rsidP="00254189">
            <w:pPr>
              <w:pStyle w:val="ListParagraph"/>
              <w:numPr>
                <w:ilvl w:val="0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Provide IT support to various clients, ensuring continued business operations.</w:t>
            </w:r>
          </w:p>
          <w:p w14:paraId="2F63F137" w14:textId="77777777" w:rsidR="00254189" w:rsidRPr="00604A70" w:rsidRDefault="00254189" w:rsidP="00254189">
            <w:pPr>
              <w:pStyle w:val="ListParagraph"/>
              <w:numPr>
                <w:ilvl w:val="0"/>
                <w:numId w:val="13"/>
              </w:numPr>
              <w:rPr>
                <w:rFonts w:cs="Arial"/>
              </w:rPr>
            </w:pPr>
            <w:r>
              <w:rPr>
                <w:rFonts w:cs="Arial"/>
              </w:rPr>
              <w:t>Effectively use different software to manage user accounts, as well as troubleshoot technical issues.</w:t>
            </w:r>
          </w:p>
          <w:p w14:paraId="2829984F" w14:textId="77777777" w:rsidR="00254189" w:rsidRDefault="00254189" w:rsidP="00254189">
            <w:pPr>
              <w:pStyle w:val="ListParagraph"/>
              <w:numPr>
                <w:ilvl w:val="0"/>
                <w:numId w:val="13"/>
              </w:numPr>
              <w:rPr>
                <w:rFonts w:cs="Arial"/>
              </w:rPr>
            </w:pPr>
            <w:r w:rsidRPr="00604A70">
              <w:rPr>
                <w:rFonts w:cs="Arial"/>
              </w:rPr>
              <w:t>Provide assistance in troubleshooting a variety of technical issues by responding to customers’ phone calls</w:t>
            </w:r>
            <w:r>
              <w:rPr>
                <w:rFonts w:cs="Arial"/>
              </w:rPr>
              <w:t xml:space="preserve"> and tickets.</w:t>
            </w:r>
          </w:p>
          <w:p w14:paraId="5EC4D38F" w14:textId="77777777" w:rsidR="00254189" w:rsidRPr="003C45F1" w:rsidRDefault="00254189" w:rsidP="00254189">
            <w:pPr>
              <w:rPr>
                <w:rFonts w:cs="Arial"/>
              </w:rPr>
            </w:pPr>
          </w:p>
          <w:p w14:paraId="3FF4EC04" w14:textId="77777777" w:rsidR="00254189" w:rsidRPr="00604A70" w:rsidRDefault="00254189" w:rsidP="00254189">
            <w:pPr>
              <w:pStyle w:val="Heading4"/>
              <w:rPr>
                <w:rFonts w:cs="Arial"/>
                <w:b w:val="0"/>
                <w:bCs/>
              </w:rPr>
            </w:pPr>
            <w:r w:rsidRPr="00604A70">
              <w:rPr>
                <w:rFonts w:eastAsiaTheme="majorEastAsia" w:cs="Arial"/>
                <w:b w:val="0"/>
                <w:bCs/>
                <w:caps/>
                <w:color w:val="355D7E" w:themeColor="accent1" w:themeShade="80"/>
                <w:szCs w:val="16"/>
              </w:rPr>
              <w:t xml:space="preserve">Unisys </w:t>
            </w:r>
            <w:r w:rsidRPr="00604A70">
              <w:rPr>
                <w:rFonts w:cs="Arial"/>
                <w:b w:val="0"/>
                <w:bCs/>
              </w:rPr>
              <w:t>Technical Support Representative</w:t>
            </w:r>
          </w:p>
          <w:p w14:paraId="320F31D7" w14:textId="77777777" w:rsidR="00254189" w:rsidRPr="00604A70" w:rsidRDefault="00254189" w:rsidP="00254189">
            <w:pPr>
              <w:rPr>
                <w:rFonts w:cs="Arial"/>
              </w:rPr>
            </w:pPr>
            <w:r w:rsidRPr="00604A70">
              <w:rPr>
                <w:rFonts w:cs="Arial"/>
              </w:rPr>
              <w:t>June 2023 – July 2023</w:t>
            </w:r>
          </w:p>
          <w:p w14:paraId="0BF7DD86" w14:textId="6D0BBB7A" w:rsidR="00254189" w:rsidRPr="00604A70" w:rsidRDefault="00254189" w:rsidP="00254189">
            <w:pPr>
              <w:pStyle w:val="ListParagraph"/>
              <w:numPr>
                <w:ilvl w:val="0"/>
                <w:numId w:val="13"/>
              </w:numPr>
              <w:rPr>
                <w:rFonts w:cs="Arial"/>
              </w:rPr>
            </w:pPr>
            <w:r w:rsidRPr="00604A70">
              <w:rPr>
                <w:rFonts w:cs="Arial"/>
              </w:rPr>
              <w:t>Support</w:t>
            </w:r>
            <w:r w:rsidR="005E2957">
              <w:rPr>
                <w:rFonts w:cs="Arial"/>
              </w:rPr>
              <w:t>ed</w:t>
            </w:r>
            <w:r w:rsidRPr="00604A70">
              <w:rPr>
                <w:rFonts w:cs="Arial"/>
              </w:rPr>
              <w:t xml:space="preserve"> various endpoints and users in-office and remote.</w:t>
            </w:r>
          </w:p>
          <w:p w14:paraId="3EFA1E0B" w14:textId="76242D8E" w:rsidR="00254189" w:rsidRPr="00604A70" w:rsidRDefault="00254189" w:rsidP="00254189">
            <w:pPr>
              <w:pStyle w:val="ListParagraph"/>
              <w:numPr>
                <w:ilvl w:val="0"/>
                <w:numId w:val="13"/>
              </w:numPr>
              <w:rPr>
                <w:rFonts w:cs="Arial"/>
              </w:rPr>
            </w:pPr>
            <w:r w:rsidRPr="00604A70">
              <w:rPr>
                <w:rFonts w:cs="Arial"/>
              </w:rPr>
              <w:t>Provide</w:t>
            </w:r>
            <w:r w:rsidR="005E2957">
              <w:rPr>
                <w:rFonts w:cs="Arial"/>
              </w:rPr>
              <w:t>d</w:t>
            </w:r>
            <w:r w:rsidRPr="00604A70">
              <w:rPr>
                <w:rFonts w:cs="Arial"/>
              </w:rPr>
              <w:t xml:space="preserve"> assistance in troubleshooting a variety of technical issues by responding to customers’ phone calls, tickets, emails, and chat messages.</w:t>
            </w:r>
          </w:p>
          <w:p w14:paraId="1C5F66F6" w14:textId="77777777" w:rsidR="00254189" w:rsidRPr="003C45F1" w:rsidRDefault="00254189" w:rsidP="00254189">
            <w:pPr>
              <w:pStyle w:val="ListParagraph"/>
              <w:numPr>
                <w:ilvl w:val="0"/>
                <w:numId w:val="13"/>
              </w:numPr>
              <w:rPr>
                <w:rFonts w:cs="Arial"/>
              </w:rPr>
            </w:pPr>
            <w:r w:rsidRPr="00604A70">
              <w:rPr>
                <w:rFonts w:cs="Arial"/>
              </w:rPr>
              <w:t>Assisted users on a large scale with updating from Windows 10 to Windows 11; as well as updating to new hardware.</w:t>
            </w:r>
          </w:p>
          <w:p w14:paraId="60FEFD1E" w14:textId="77777777" w:rsidR="00254189" w:rsidRDefault="00254189" w:rsidP="00677A9D">
            <w:pPr>
              <w:pStyle w:val="Heading4"/>
              <w:rPr>
                <w:rFonts w:asciiTheme="majorHAnsi" w:eastAsiaTheme="majorEastAsia" w:hAnsiTheme="majorHAnsi" w:cstheme="majorBidi"/>
                <w:b w:val="0"/>
                <w:bCs/>
                <w:caps/>
                <w:color w:val="355D7E" w:themeColor="accent1" w:themeShade="80"/>
                <w:szCs w:val="16"/>
              </w:rPr>
            </w:pPr>
          </w:p>
          <w:p w14:paraId="5D0BB95F" w14:textId="52354759" w:rsidR="00677A9D" w:rsidRPr="00B007C6" w:rsidRDefault="00E17989" w:rsidP="00677A9D">
            <w:pPr>
              <w:pStyle w:val="Heading4"/>
              <w:rPr>
                <w:rFonts w:eastAsiaTheme="majorEastAsia" w:cstheme="majorBidi"/>
                <w:b w:val="0"/>
                <w:bCs/>
                <w:caps/>
                <w:color w:val="355D7E" w:themeColor="accent1" w:themeShade="80"/>
                <w:szCs w:val="16"/>
              </w:rPr>
            </w:pPr>
            <w:r>
              <w:rPr>
                <w:rFonts w:asciiTheme="majorHAnsi" w:eastAsiaTheme="majorEastAsia" w:hAnsiTheme="majorHAnsi" w:cstheme="majorBidi"/>
                <w:b w:val="0"/>
                <w:bCs/>
                <w:caps/>
                <w:color w:val="355D7E" w:themeColor="accent1" w:themeShade="80"/>
                <w:szCs w:val="16"/>
              </w:rPr>
              <w:t>Bloom Insurance Agency</w:t>
            </w:r>
            <w:r w:rsidR="00B007C6">
              <w:rPr>
                <w:rFonts w:asciiTheme="majorHAnsi" w:eastAsiaTheme="majorEastAsia" w:hAnsiTheme="majorHAnsi" w:cstheme="majorBidi"/>
                <w:b w:val="0"/>
                <w:bCs/>
                <w:caps/>
                <w:color w:val="355D7E" w:themeColor="accent1" w:themeShade="80"/>
                <w:szCs w:val="16"/>
              </w:rPr>
              <w:t xml:space="preserve"> </w:t>
            </w:r>
            <w:r w:rsidR="00100094">
              <w:rPr>
                <w:rFonts w:asciiTheme="majorHAnsi" w:eastAsiaTheme="majorEastAsia" w:hAnsiTheme="majorHAnsi" w:cstheme="majorBidi"/>
                <w:b w:val="0"/>
                <w:bCs/>
                <w:caps/>
                <w:color w:val="355D7E" w:themeColor="accent1" w:themeShade="80"/>
                <w:szCs w:val="16"/>
              </w:rPr>
              <w:t xml:space="preserve"> </w:t>
            </w:r>
            <w:r w:rsidR="001026E2">
              <w:rPr>
                <w:b w:val="0"/>
                <w:bCs/>
              </w:rPr>
              <w:t xml:space="preserve"> </w:t>
            </w:r>
            <w:r w:rsidR="00100094">
              <w:rPr>
                <w:b w:val="0"/>
                <w:bCs/>
              </w:rPr>
              <w:t xml:space="preserve">Technical </w:t>
            </w:r>
            <w:r w:rsidR="001026E2">
              <w:rPr>
                <w:b w:val="0"/>
                <w:bCs/>
              </w:rPr>
              <w:t>Support Specialist</w:t>
            </w:r>
          </w:p>
          <w:p w14:paraId="1FD92FE6" w14:textId="42C2BCFC" w:rsidR="005E56E1" w:rsidRPr="005E56E1" w:rsidRDefault="00677A9D" w:rsidP="005E56E1">
            <w:pPr>
              <w:pStyle w:val="Heading4"/>
              <w:rPr>
                <w:b w:val="0"/>
                <w:bCs/>
              </w:rPr>
            </w:pPr>
            <w:r w:rsidRPr="00677A9D">
              <w:rPr>
                <w:b w:val="0"/>
                <w:bCs/>
              </w:rPr>
              <w:t>October 2022-</w:t>
            </w:r>
            <w:r w:rsidR="004532BD">
              <w:rPr>
                <w:b w:val="0"/>
                <w:bCs/>
              </w:rPr>
              <w:t>January 2023</w:t>
            </w:r>
            <w:r w:rsidR="00AE49CD">
              <w:rPr>
                <w:b w:val="0"/>
                <w:bCs/>
              </w:rPr>
              <w:t xml:space="preserve"> (Seasonal)</w:t>
            </w:r>
          </w:p>
          <w:p w14:paraId="55436F5E" w14:textId="77777777" w:rsidR="005E56E1" w:rsidRDefault="005E56E1" w:rsidP="005E56E1">
            <w:pPr>
              <w:pStyle w:val="ListParagraph"/>
              <w:numPr>
                <w:ilvl w:val="0"/>
                <w:numId w:val="10"/>
              </w:numPr>
            </w:pPr>
            <w:r>
              <w:t>Assisted end users with troubleshooting various issues.</w:t>
            </w:r>
          </w:p>
          <w:p w14:paraId="3F1C9D35" w14:textId="77777777" w:rsidR="005E56E1" w:rsidRDefault="005E56E1" w:rsidP="005E56E1">
            <w:pPr>
              <w:pStyle w:val="ListParagraph"/>
              <w:numPr>
                <w:ilvl w:val="0"/>
                <w:numId w:val="10"/>
              </w:numPr>
            </w:pPr>
            <w:r>
              <w:t>Managed user accounts on various platforms such as Active Directory and Duo.</w:t>
            </w:r>
          </w:p>
          <w:p w14:paraId="324CFA79" w14:textId="00E417DA" w:rsidR="001A3FE8" w:rsidRDefault="005E56E1" w:rsidP="001A3FE8">
            <w:pPr>
              <w:pStyle w:val="ListParagraph"/>
              <w:numPr>
                <w:ilvl w:val="0"/>
                <w:numId w:val="10"/>
              </w:numPr>
            </w:pPr>
            <w:r>
              <w:t>Helped coworkers resolve issues when needed.</w:t>
            </w:r>
          </w:p>
          <w:p w14:paraId="78B500FF" w14:textId="77777777" w:rsidR="001A3FE8" w:rsidRPr="00B007C6" w:rsidRDefault="001A3FE8" w:rsidP="001A3FE8">
            <w:pPr>
              <w:pStyle w:val="ListParagraph"/>
            </w:pPr>
          </w:p>
          <w:p w14:paraId="6A5A63D7" w14:textId="77777777" w:rsidR="00571410" w:rsidRPr="00604A70" w:rsidRDefault="00571410" w:rsidP="00571410">
            <w:pPr>
              <w:pStyle w:val="Heading4"/>
              <w:rPr>
                <w:rFonts w:cs="Arial"/>
                <w:bCs/>
              </w:rPr>
            </w:pPr>
            <w:r w:rsidRPr="00604A70">
              <w:rPr>
                <w:rFonts w:eastAsiaTheme="majorEastAsia" w:cs="Arial"/>
                <w:b w:val="0"/>
                <w:bCs/>
                <w:caps/>
                <w:color w:val="355D7E" w:themeColor="accent1" w:themeShade="80"/>
                <w:szCs w:val="16"/>
              </w:rPr>
              <w:t>Reliance Bank</w:t>
            </w:r>
            <w:r w:rsidRPr="00604A70">
              <w:rPr>
                <w:rFonts w:cs="Arial"/>
                <w:b w:val="0"/>
                <w:bCs/>
                <w:color w:val="355D7E" w:themeColor="accent1" w:themeShade="80"/>
                <w:sz w:val="10"/>
                <w:szCs w:val="14"/>
              </w:rPr>
              <w:t xml:space="preserve">   </w:t>
            </w:r>
            <w:r w:rsidRPr="00604A70">
              <w:rPr>
                <w:rFonts w:cs="Arial"/>
                <w:b w:val="0"/>
                <w:bCs/>
                <w:szCs w:val="18"/>
              </w:rPr>
              <w:t xml:space="preserve">Information Technology </w:t>
            </w:r>
            <w:r w:rsidRPr="00604A70">
              <w:rPr>
                <w:rFonts w:cs="Arial"/>
                <w:b w:val="0"/>
                <w:bCs/>
              </w:rPr>
              <w:t>Internship</w:t>
            </w:r>
          </w:p>
          <w:p w14:paraId="28B52C76" w14:textId="77777777" w:rsidR="00571410" w:rsidRPr="00604A70" w:rsidRDefault="00571410" w:rsidP="00571410">
            <w:pPr>
              <w:pStyle w:val="Date"/>
              <w:rPr>
                <w:rFonts w:cs="Arial"/>
              </w:rPr>
            </w:pPr>
            <w:r w:rsidRPr="00604A70">
              <w:rPr>
                <w:rFonts w:cs="Arial"/>
              </w:rPr>
              <w:t>January 2022–March 2022</w:t>
            </w:r>
          </w:p>
          <w:p w14:paraId="49778049" w14:textId="77777777" w:rsidR="00571410" w:rsidRPr="00604A70" w:rsidRDefault="00571410" w:rsidP="00571410">
            <w:pPr>
              <w:pStyle w:val="ListParagraph"/>
              <w:numPr>
                <w:ilvl w:val="0"/>
                <w:numId w:val="3"/>
              </w:numPr>
              <w:ind w:left="337" w:hanging="180"/>
              <w:rPr>
                <w:rFonts w:cs="Arial"/>
              </w:rPr>
            </w:pPr>
            <w:r w:rsidRPr="00604A70">
              <w:rPr>
                <w:rFonts w:cs="Arial"/>
              </w:rPr>
              <w:t xml:space="preserve">Assisted the company with a conversion from Novell-based network to Microsoft-based network with minimal impact to end-users. </w:t>
            </w:r>
          </w:p>
          <w:p w14:paraId="08814D0F" w14:textId="77777777" w:rsidR="00571410" w:rsidRPr="00604A70" w:rsidRDefault="00571410" w:rsidP="00571410">
            <w:pPr>
              <w:pStyle w:val="ListParagraph"/>
              <w:numPr>
                <w:ilvl w:val="0"/>
                <w:numId w:val="3"/>
              </w:numPr>
              <w:ind w:left="337" w:hanging="180"/>
              <w:rPr>
                <w:rFonts w:cs="Arial"/>
              </w:rPr>
            </w:pPr>
            <w:r w:rsidRPr="00604A70">
              <w:rPr>
                <w:rFonts w:cs="Arial"/>
              </w:rPr>
              <w:t>Lead the company in performing Nessus scans to discover and remediate network vulnerabilities.</w:t>
            </w:r>
          </w:p>
          <w:p w14:paraId="6375F870" w14:textId="77777777" w:rsidR="00571410" w:rsidRPr="00A40236" w:rsidRDefault="00571410" w:rsidP="00571410">
            <w:pPr>
              <w:pStyle w:val="ListParagraph"/>
              <w:numPr>
                <w:ilvl w:val="0"/>
                <w:numId w:val="3"/>
              </w:numPr>
              <w:ind w:left="337" w:hanging="180"/>
              <w:rPr>
                <w:rFonts w:cs="Arial"/>
              </w:rPr>
            </w:pPr>
            <w:r w:rsidRPr="00604A70">
              <w:rPr>
                <w:rFonts w:cs="Arial"/>
              </w:rPr>
              <w:t>Managed user accounts through Active Directory.</w:t>
            </w:r>
          </w:p>
          <w:p w14:paraId="61D92744" w14:textId="3FC8BF2C" w:rsidR="004D62E8" w:rsidRPr="004D62E8" w:rsidRDefault="00571410" w:rsidP="00571410">
            <w:pPr>
              <w:pStyle w:val="ListParagraph"/>
              <w:numPr>
                <w:ilvl w:val="0"/>
                <w:numId w:val="3"/>
              </w:numPr>
              <w:ind w:left="337" w:hanging="180"/>
              <w:outlineLvl w:val="3"/>
            </w:pPr>
            <w:r w:rsidRPr="00604A70">
              <w:rPr>
                <w:rFonts w:cs="Arial"/>
              </w:rPr>
              <w:t xml:space="preserve">Deployed patches </w:t>
            </w:r>
            <w:r>
              <w:rPr>
                <w:rFonts w:cs="Arial"/>
              </w:rPr>
              <w:t xml:space="preserve">to </w:t>
            </w:r>
            <w:r w:rsidRPr="00604A70">
              <w:rPr>
                <w:rFonts w:cs="Arial"/>
              </w:rPr>
              <w:t>address security concerns and technical efficiencies.</w:t>
            </w:r>
          </w:p>
        </w:tc>
      </w:tr>
    </w:tbl>
    <w:p w14:paraId="1C6C457D" w14:textId="77777777" w:rsidR="003E20E4" w:rsidRPr="00FB2DFB" w:rsidRDefault="003E20E4" w:rsidP="00FB2DFB">
      <w:pPr>
        <w:tabs>
          <w:tab w:val="left" w:pos="990"/>
        </w:tabs>
        <w:rPr>
          <w:sz w:val="2"/>
          <w:szCs w:val="2"/>
        </w:rPr>
      </w:pPr>
    </w:p>
    <w:sectPr w:rsidR="003E20E4" w:rsidRPr="00FB2DFB" w:rsidSect="004015FB">
      <w:headerReference w:type="default" r:id="rId8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0CC86" w14:textId="77777777" w:rsidR="004015FB" w:rsidRDefault="004015FB" w:rsidP="000C45FF">
      <w:r>
        <w:separator/>
      </w:r>
    </w:p>
  </w:endnote>
  <w:endnote w:type="continuationSeparator" w:id="0">
    <w:p w14:paraId="7834C895" w14:textId="77777777" w:rsidR="004015FB" w:rsidRDefault="004015F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B0B6A2" w14:textId="77777777" w:rsidR="004015FB" w:rsidRDefault="004015FB" w:rsidP="000C45FF">
      <w:r>
        <w:separator/>
      </w:r>
    </w:p>
  </w:footnote>
  <w:footnote w:type="continuationSeparator" w:id="0">
    <w:p w14:paraId="5D04957E" w14:textId="77777777" w:rsidR="004015FB" w:rsidRDefault="004015FB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AD922" w14:textId="77777777" w:rsidR="000C45FF" w:rsidRPr="00FB2DFB" w:rsidRDefault="000C45FF">
    <w:pPr>
      <w:pStyle w:val="Header"/>
      <w:rPr>
        <w:sz w:val="2"/>
        <w:szCs w:val="2"/>
      </w:rPr>
    </w:pPr>
    <w:r w:rsidRPr="00FB2DFB">
      <w:rPr>
        <w:noProof/>
        <w:sz w:val="2"/>
        <w:szCs w:val="2"/>
      </w:rPr>
      <w:drawing>
        <wp:anchor distT="0" distB="0" distL="114300" distR="114300" simplePos="0" relativeHeight="251658240" behindDoc="1" locked="0" layoutInCell="1" allowOverlap="1" wp14:anchorId="25EB496E" wp14:editId="4E6CC60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0BBF"/>
    <w:multiLevelType w:val="hybridMultilevel"/>
    <w:tmpl w:val="8F9A8840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073230D0"/>
    <w:multiLevelType w:val="hybridMultilevel"/>
    <w:tmpl w:val="B92EA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86F88"/>
    <w:multiLevelType w:val="hybridMultilevel"/>
    <w:tmpl w:val="2C6C8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A46FE"/>
    <w:multiLevelType w:val="hybridMultilevel"/>
    <w:tmpl w:val="992CB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CA2C41"/>
    <w:multiLevelType w:val="hybridMultilevel"/>
    <w:tmpl w:val="0BA28E48"/>
    <w:lvl w:ilvl="0" w:tplc="1F486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AB7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01A8C"/>
    <w:multiLevelType w:val="hybridMultilevel"/>
    <w:tmpl w:val="24AC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4512B1"/>
    <w:multiLevelType w:val="hybridMultilevel"/>
    <w:tmpl w:val="57AE10F2"/>
    <w:lvl w:ilvl="0" w:tplc="C956A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AB7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32786"/>
    <w:multiLevelType w:val="hybridMultilevel"/>
    <w:tmpl w:val="17741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627BF"/>
    <w:multiLevelType w:val="hybridMultilevel"/>
    <w:tmpl w:val="E9EC8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F50E7D"/>
    <w:multiLevelType w:val="hybridMultilevel"/>
    <w:tmpl w:val="FD264BBC"/>
    <w:lvl w:ilvl="0" w:tplc="1F486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AB7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4E3070"/>
    <w:multiLevelType w:val="hybridMultilevel"/>
    <w:tmpl w:val="67FCAADE"/>
    <w:lvl w:ilvl="0" w:tplc="C9381218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20D80"/>
    <w:multiLevelType w:val="hybridMultilevel"/>
    <w:tmpl w:val="1E62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8C1A55"/>
    <w:multiLevelType w:val="hybridMultilevel"/>
    <w:tmpl w:val="D31C8314"/>
    <w:lvl w:ilvl="0" w:tplc="1F486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AB7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36EF"/>
    <w:multiLevelType w:val="hybridMultilevel"/>
    <w:tmpl w:val="7F508820"/>
    <w:lvl w:ilvl="0" w:tplc="1F486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color="548AB7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63CE9"/>
    <w:multiLevelType w:val="hybridMultilevel"/>
    <w:tmpl w:val="990E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349469">
    <w:abstractNumId w:val="10"/>
  </w:num>
  <w:num w:numId="2" w16cid:durableId="30886616">
    <w:abstractNumId w:val="4"/>
  </w:num>
  <w:num w:numId="3" w16cid:durableId="2141145709">
    <w:abstractNumId w:val="6"/>
  </w:num>
  <w:num w:numId="4" w16cid:durableId="1183200671">
    <w:abstractNumId w:val="12"/>
  </w:num>
  <w:num w:numId="5" w16cid:durableId="1925646718">
    <w:abstractNumId w:val="13"/>
  </w:num>
  <w:num w:numId="6" w16cid:durableId="221796787">
    <w:abstractNumId w:val="9"/>
  </w:num>
  <w:num w:numId="7" w16cid:durableId="2130538996">
    <w:abstractNumId w:val="14"/>
  </w:num>
  <w:num w:numId="8" w16cid:durableId="347634806">
    <w:abstractNumId w:val="1"/>
  </w:num>
  <w:num w:numId="9" w16cid:durableId="753479893">
    <w:abstractNumId w:val="2"/>
  </w:num>
  <w:num w:numId="10" w16cid:durableId="425729031">
    <w:abstractNumId w:val="11"/>
  </w:num>
  <w:num w:numId="11" w16cid:durableId="53555096">
    <w:abstractNumId w:val="0"/>
  </w:num>
  <w:num w:numId="12" w16cid:durableId="1299066981">
    <w:abstractNumId w:val="8"/>
  </w:num>
  <w:num w:numId="13" w16cid:durableId="1548108785">
    <w:abstractNumId w:val="3"/>
  </w:num>
  <w:num w:numId="14" w16cid:durableId="860165452">
    <w:abstractNumId w:val="7"/>
  </w:num>
  <w:num w:numId="15" w16cid:durableId="5577159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26"/>
    <w:rsid w:val="000074A6"/>
    <w:rsid w:val="0002028A"/>
    <w:rsid w:val="00036255"/>
    <w:rsid w:val="00036450"/>
    <w:rsid w:val="00046B4E"/>
    <w:rsid w:val="00055EA1"/>
    <w:rsid w:val="000630CC"/>
    <w:rsid w:val="00073B10"/>
    <w:rsid w:val="000801C8"/>
    <w:rsid w:val="00091BF2"/>
    <w:rsid w:val="00094499"/>
    <w:rsid w:val="000A3575"/>
    <w:rsid w:val="000C45FF"/>
    <w:rsid w:val="000C50B6"/>
    <w:rsid w:val="000D44AA"/>
    <w:rsid w:val="000E3B0A"/>
    <w:rsid w:val="000E3FD1"/>
    <w:rsid w:val="000E51FD"/>
    <w:rsid w:val="000F121C"/>
    <w:rsid w:val="000F1C94"/>
    <w:rsid w:val="00100094"/>
    <w:rsid w:val="001026E2"/>
    <w:rsid w:val="00112054"/>
    <w:rsid w:val="00115304"/>
    <w:rsid w:val="001317D8"/>
    <w:rsid w:val="001525E1"/>
    <w:rsid w:val="00156F03"/>
    <w:rsid w:val="00166577"/>
    <w:rsid w:val="00177F3D"/>
    <w:rsid w:val="00180329"/>
    <w:rsid w:val="00182A42"/>
    <w:rsid w:val="0018711B"/>
    <w:rsid w:val="0019001F"/>
    <w:rsid w:val="001911F8"/>
    <w:rsid w:val="00192045"/>
    <w:rsid w:val="001A3FE8"/>
    <w:rsid w:val="001A74A5"/>
    <w:rsid w:val="001A7C02"/>
    <w:rsid w:val="001B2ABD"/>
    <w:rsid w:val="001B3F36"/>
    <w:rsid w:val="001D4DF0"/>
    <w:rsid w:val="001E0391"/>
    <w:rsid w:val="001E1759"/>
    <w:rsid w:val="001F1ECC"/>
    <w:rsid w:val="001F3CAD"/>
    <w:rsid w:val="002400EB"/>
    <w:rsid w:val="00254189"/>
    <w:rsid w:val="002545F2"/>
    <w:rsid w:val="00256CF7"/>
    <w:rsid w:val="00257946"/>
    <w:rsid w:val="00257A94"/>
    <w:rsid w:val="00263B9F"/>
    <w:rsid w:val="00281FD5"/>
    <w:rsid w:val="002870C4"/>
    <w:rsid w:val="002874FE"/>
    <w:rsid w:val="00294086"/>
    <w:rsid w:val="002A6A18"/>
    <w:rsid w:val="002C25CC"/>
    <w:rsid w:val="002E1D3B"/>
    <w:rsid w:val="002E6680"/>
    <w:rsid w:val="002F5BD9"/>
    <w:rsid w:val="003003F6"/>
    <w:rsid w:val="00301E9B"/>
    <w:rsid w:val="0030481B"/>
    <w:rsid w:val="003052E1"/>
    <w:rsid w:val="003156FC"/>
    <w:rsid w:val="00320BD0"/>
    <w:rsid w:val="003254B5"/>
    <w:rsid w:val="00333BD3"/>
    <w:rsid w:val="00347063"/>
    <w:rsid w:val="00364E64"/>
    <w:rsid w:val="0037121F"/>
    <w:rsid w:val="00381261"/>
    <w:rsid w:val="003910D8"/>
    <w:rsid w:val="003948A5"/>
    <w:rsid w:val="00397D6B"/>
    <w:rsid w:val="003A66A0"/>
    <w:rsid w:val="003A6B7D"/>
    <w:rsid w:val="003B06CA"/>
    <w:rsid w:val="003E085F"/>
    <w:rsid w:val="003E20E4"/>
    <w:rsid w:val="003E2B08"/>
    <w:rsid w:val="003E3804"/>
    <w:rsid w:val="003E7F46"/>
    <w:rsid w:val="003F0815"/>
    <w:rsid w:val="004015FB"/>
    <w:rsid w:val="00401BC9"/>
    <w:rsid w:val="00406BA8"/>
    <w:rsid w:val="004071FC"/>
    <w:rsid w:val="00413CCA"/>
    <w:rsid w:val="00426C9A"/>
    <w:rsid w:val="004372A9"/>
    <w:rsid w:val="00442DC3"/>
    <w:rsid w:val="0044398B"/>
    <w:rsid w:val="00445947"/>
    <w:rsid w:val="0044697F"/>
    <w:rsid w:val="00447DE3"/>
    <w:rsid w:val="004532BD"/>
    <w:rsid w:val="0045528B"/>
    <w:rsid w:val="00463682"/>
    <w:rsid w:val="00466697"/>
    <w:rsid w:val="004813B3"/>
    <w:rsid w:val="00496591"/>
    <w:rsid w:val="004A4768"/>
    <w:rsid w:val="004B10F8"/>
    <w:rsid w:val="004C63E4"/>
    <w:rsid w:val="004D060B"/>
    <w:rsid w:val="004D3011"/>
    <w:rsid w:val="004D62E8"/>
    <w:rsid w:val="004F3CC9"/>
    <w:rsid w:val="005064B1"/>
    <w:rsid w:val="00524ED6"/>
    <w:rsid w:val="00525B0E"/>
    <w:rsid w:val="005262AC"/>
    <w:rsid w:val="005316D5"/>
    <w:rsid w:val="005455E6"/>
    <w:rsid w:val="00547F41"/>
    <w:rsid w:val="00556E26"/>
    <w:rsid w:val="005657ED"/>
    <w:rsid w:val="00571410"/>
    <w:rsid w:val="00581797"/>
    <w:rsid w:val="00583E86"/>
    <w:rsid w:val="00591F80"/>
    <w:rsid w:val="005A1438"/>
    <w:rsid w:val="005B08BF"/>
    <w:rsid w:val="005B6D94"/>
    <w:rsid w:val="005C7334"/>
    <w:rsid w:val="005E0F12"/>
    <w:rsid w:val="005E2957"/>
    <w:rsid w:val="005E39D5"/>
    <w:rsid w:val="005E56E1"/>
    <w:rsid w:val="005E6EF1"/>
    <w:rsid w:val="005E7FCD"/>
    <w:rsid w:val="005F0577"/>
    <w:rsid w:val="005F42CD"/>
    <w:rsid w:val="00600670"/>
    <w:rsid w:val="00616764"/>
    <w:rsid w:val="00617035"/>
    <w:rsid w:val="0062123A"/>
    <w:rsid w:val="0062564E"/>
    <w:rsid w:val="006413F7"/>
    <w:rsid w:val="0064196D"/>
    <w:rsid w:val="00646E75"/>
    <w:rsid w:val="0067228F"/>
    <w:rsid w:val="006771D0"/>
    <w:rsid w:val="00677A9D"/>
    <w:rsid w:val="006832A4"/>
    <w:rsid w:val="0068536E"/>
    <w:rsid w:val="00693965"/>
    <w:rsid w:val="00693E7A"/>
    <w:rsid w:val="0069465C"/>
    <w:rsid w:val="006A59D2"/>
    <w:rsid w:val="006F6D10"/>
    <w:rsid w:val="0070331B"/>
    <w:rsid w:val="007115E1"/>
    <w:rsid w:val="00715FCB"/>
    <w:rsid w:val="00741671"/>
    <w:rsid w:val="007429A4"/>
    <w:rsid w:val="00743101"/>
    <w:rsid w:val="00764C9F"/>
    <w:rsid w:val="00766C57"/>
    <w:rsid w:val="007775E1"/>
    <w:rsid w:val="007867A0"/>
    <w:rsid w:val="00786B26"/>
    <w:rsid w:val="00787794"/>
    <w:rsid w:val="007927F5"/>
    <w:rsid w:val="00792BF2"/>
    <w:rsid w:val="00794E6D"/>
    <w:rsid w:val="007A7C73"/>
    <w:rsid w:val="007C73FE"/>
    <w:rsid w:val="007D4B51"/>
    <w:rsid w:val="007E35E9"/>
    <w:rsid w:val="007E6AD9"/>
    <w:rsid w:val="00802CA0"/>
    <w:rsid w:val="0080721A"/>
    <w:rsid w:val="00821036"/>
    <w:rsid w:val="0082232C"/>
    <w:rsid w:val="008244BF"/>
    <w:rsid w:val="00826DB2"/>
    <w:rsid w:val="00834642"/>
    <w:rsid w:val="008370C2"/>
    <w:rsid w:val="00875F6A"/>
    <w:rsid w:val="008770D4"/>
    <w:rsid w:val="0088557E"/>
    <w:rsid w:val="00890555"/>
    <w:rsid w:val="00890E36"/>
    <w:rsid w:val="008A4C02"/>
    <w:rsid w:val="008B01B5"/>
    <w:rsid w:val="008B21C2"/>
    <w:rsid w:val="008E6D81"/>
    <w:rsid w:val="008F2FFC"/>
    <w:rsid w:val="008F668D"/>
    <w:rsid w:val="00900788"/>
    <w:rsid w:val="009260CD"/>
    <w:rsid w:val="00927894"/>
    <w:rsid w:val="00940A66"/>
    <w:rsid w:val="00943A3E"/>
    <w:rsid w:val="00952C25"/>
    <w:rsid w:val="00975683"/>
    <w:rsid w:val="009A7EA5"/>
    <w:rsid w:val="009B4BF5"/>
    <w:rsid w:val="009E69EB"/>
    <w:rsid w:val="009F6FE0"/>
    <w:rsid w:val="00A03A26"/>
    <w:rsid w:val="00A065AF"/>
    <w:rsid w:val="00A06678"/>
    <w:rsid w:val="00A2118D"/>
    <w:rsid w:val="00A2148E"/>
    <w:rsid w:val="00A225D7"/>
    <w:rsid w:val="00A55F2C"/>
    <w:rsid w:val="00A65402"/>
    <w:rsid w:val="00A71A08"/>
    <w:rsid w:val="00A72A0B"/>
    <w:rsid w:val="00A805BB"/>
    <w:rsid w:val="00A83EA8"/>
    <w:rsid w:val="00A96163"/>
    <w:rsid w:val="00AD0A50"/>
    <w:rsid w:val="00AD76E2"/>
    <w:rsid w:val="00AE3FED"/>
    <w:rsid w:val="00AE49CD"/>
    <w:rsid w:val="00B007C6"/>
    <w:rsid w:val="00B0376E"/>
    <w:rsid w:val="00B15919"/>
    <w:rsid w:val="00B20152"/>
    <w:rsid w:val="00B3291D"/>
    <w:rsid w:val="00B3444B"/>
    <w:rsid w:val="00B359E4"/>
    <w:rsid w:val="00B51A04"/>
    <w:rsid w:val="00B57D98"/>
    <w:rsid w:val="00B70850"/>
    <w:rsid w:val="00B7642D"/>
    <w:rsid w:val="00B768B2"/>
    <w:rsid w:val="00B8727B"/>
    <w:rsid w:val="00B961E4"/>
    <w:rsid w:val="00BB0D51"/>
    <w:rsid w:val="00BB2A31"/>
    <w:rsid w:val="00BD3A3E"/>
    <w:rsid w:val="00BE78B1"/>
    <w:rsid w:val="00BF3B5D"/>
    <w:rsid w:val="00BF79B5"/>
    <w:rsid w:val="00C00770"/>
    <w:rsid w:val="00C045D5"/>
    <w:rsid w:val="00C066B6"/>
    <w:rsid w:val="00C21B80"/>
    <w:rsid w:val="00C25495"/>
    <w:rsid w:val="00C261C0"/>
    <w:rsid w:val="00C279F5"/>
    <w:rsid w:val="00C32DB0"/>
    <w:rsid w:val="00C37BA1"/>
    <w:rsid w:val="00C405E4"/>
    <w:rsid w:val="00C4570E"/>
    <w:rsid w:val="00C4674C"/>
    <w:rsid w:val="00C506CF"/>
    <w:rsid w:val="00C557D3"/>
    <w:rsid w:val="00C601E1"/>
    <w:rsid w:val="00C72BED"/>
    <w:rsid w:val="00C922DF"/>
    <w:rsid w:val="00C936D1"/>
    <w:rsid w:val="00C9578B"/>
    <w:rsid w:val="00CB0055"/>
    <w:rsid w:val="00CB09DB"/>
    <w:rsid w:val="00CB622F"/>
    <w:rsid w:val="00CC4B2E"/>
    <w:rsid w:val="00CC729C"/>
    <w:rsid w:val="00CF1BA8"/>
    <w:rsid w:val="00CF5214"/>
    <w:rsid w:val="00D056CD"/>
    <w:rsid w:val="00D072AF"/>
    <w:rsid w:val="00D2522B"/>
    <w:rsid w:val="00D25B26"/>
    <w:rsid w:val="00D33DE1"/>
    <w:rsid w:val="00D34F3B"/>
    <w:rsid w:val="00D422DE"/>
    <w:rsid w:val="00D5459D"/>
    <w:rsid w:val="00D75DAA"/>
    <w:rsid w:val="00D776BF"/>
    <w:rsid w:val="00D9209B"/>
    <w:rsid w:val="00D979A7"/>
    <w:rsid w:val="00DA1F4D"/>
    <w:rsid w:val="00DA4D47"/>
    <w:rsid w:val="00DA5BBC"/>
    <w:rsid w:val="00DB0BAA"/>
    <w:rsid w:val="00DC0583"/>
    <w:rsid w:val="00DC4707"/>
    <w:rsid w:val="00DC74DD"/>
    <w:rsid w:val="00DD172A"/>
    <w:rsid w:val="00DE0447"/>
    <w:rsid w:val="00DE7056"/>
    <w:rsid w:val="00E1292B"/>
    <w:rsid w:val="00E17989"/>
    <w:rsid w:val="00E25A26"/>
    <w:rsid w:val="00E36716"/>
    <w:rsid w:val="00E4381A"/>
    <w:rsid w:val="00E55D74"/>
    <w:rsid w:val="00E61C77"/>
    <w:rsid w:val="00E95029"/>
    <w:rsid w:val="00EA7BFB"/>
    <w:rsid w:val="00EB786B"/>
    <w:rsid w:val="00EC5CF7"/>
    <w:rsid w:val="00ED35FC"/>
    <w:rsid w:val="00EE30D5"/>
    <w:rsid w:val="00EE3CB9"/>
    <w:rsid w:val="00EF43AD"/>
    <w:rsid w:val="00EF7402"/>
    <w:rsid w:val="00F004EA"/>
    <w:rsid w:val="00F0657E"/>
    <w:rsid w:val="00F16621"/>
    <w:rsid w:val="00F27B25"/>
    <w:rsid w:val="00F31F76"/>
    <w:rsid w:val="00F60274"/>
    <w:rsid w:val="00F753F8"/>
    <w:rsid w:val="00F77FB9"/>
    <w:rsid w:val="00FB068F"/>
    <w:rsid w:val="00FB2DFB"/>
    <w:rsid w:val="00FB4D1A"/>
    <w:rsid w:val="00FC2158"/>
    <w:rsid w:val="00FD78BB"/>
    <w:rsid w:val="00FE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981D1E"/>
  <w14:defaultImageDpi w14:val="32767"/>
  <w15:chartTrackingRefBased/>
  <w15:docId w15:val="{D7DE1C8C-DEBE-4AF4-9D6D-FD430A9B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786B26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786B26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harryfelt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trichd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44A6413FBA419A977F8AF1D026DD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2092A-9601-4C02-8377-178032990F1A}"/>
      </w:docPartPr>
      <w:docPartBody>
        <w:p w:rsidR="00474EA9" w:rsidRDefault="005F1F2D">
          <w:pPr>
            <w:pStyle w:val="4644A6413FBA419A977F8AF1D026DD63"/>
          </w:pPr>
          <w:r w:rsidRPr="00D5459D">
            <w:t>Profile</w:t>
          </w:r>
        </w:p>
      </w:docPartBody>
    </w:docPart>
    <w:docPart>
      <w:docPartPr>
        <w:name w:val="657D992E0E954AF7B6B911D09A86BF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EB9D56-8E33-4485-BE8B-CC24721C1844}"/>
      </w:docPartPr>
      <w:docPartBody>
        <w:p w:rsidR="00474EA9" w:rsidRDefault="005F1F2D">
          <w:pPr>
            <w:pStyle w:val="657D992E0E954AF7B6B911D09A86BF03"/>
          </w:pPr>
          <w:r w:rsidRPr="00CB0055">
            <w:t>Contact</w:t>
          </w:r>
        </w:p>
      </w:docPartBody>
    </w:docPart>
    <w:docPart>
      <w:docPartPr>
        <w:name w:val="428BE7A5AEA34E4E9AAC69CE2DDCCF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D32D93-1CF4-48F6-B9F8-4A277394760F}"/>
      </w:docPartPr>
      <w:docPartBody>
        <w:p w:rsidR="00474EA9" w:rsidRDefault="005F1F2D">
          <w:pPr>
            <w:pStyle w:val="428BE7A5AEA34E4E9AAC69CE2DDCCFA4"/>
          </w:pPr>
          <w:r w:rsidRPr="00036450">
            <w:t>EDUCATION</w:t>
          </w:r>
        </w:p>
      </w:docPartBody>
    </w:docPart>
    <w:docPart>
      <w:docPartPr>
        <w:name w:val="38A9B156DDA648D2B78D797FED800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BE350-A3F2-4DA0-A442-1CBBF2785A19}"/>
      </w:docPartPr>
      <w:docPartBody>
        <w:p w:rsidR="00474EA9" w:rsidRDefault="005F1F2D">
          <w:pPr>
            <w:pStyle w:val="38A9B156DDA648D2B78D797FED800076"/>
          </w:pPr>
          <w:r w:rsidRPr="00036450">
            <w:t>WORK EXPERIENCE</w:t>
          </w:r>
        </w:p>
      </w:docPartBody>
    </w:docPart>
    <w:docPart>
      <w:docPartPr>
        <w:name w:val="73A5912134E1472C89AAEE12477F3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440A01-1A7B-413F-8A7F-4677BF562955}"/>
      </w:docPartPr>
      <w:docPartBody>
        <w:p w:rsidR="00570677" w:rsidRDefault="001C3833" w:rsidP="001C3833">
          <w:pPr>
            <w:pStyle w:val="73A5912134E1472C89AAEE12477F3A58"/>
          </w:pPr>
          <w:r w:rsidRPr="004D3011">
            <w:t>EMAIL:</w:t>
          </w:r>
        </w:p>
      </w:docPartBody>
    </w:docPart>
    <w:docPart>
      <w:docPartPr>
        <w:name w:val="AA92C95A27234B6DB252FC55EF506F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9A27A-D8D2-45B4-AE2F-38C6DBE32D3C}"/>
      </w:docPartPr>
      <w:docPartBody>
        <w:p w:rsidR="00570677" w:rsidRDefault="001C3833" w:rsidP="001C3833">
          <w:pPr>
            <w:pStyle w:val="AA92C95A27234B6DB252FC55EF506FBA"/>
          </w:pPr>
          <w:r w:rsidRPr="004D3011">
            <w:t>PHONE: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A3C"/>
    <w:rsid w:val="000206CD"/>
    <w:rsid w:val="0007080A"/>
    <w:rsid w:val="00070ABC"/>
    <w:rsid w:val="00082863"/>
    <w:rsid w:val="000C376A"/>
    <w:rsid w:val="000F262F"/>
    <w:rsid w:val="00102222"/>
    <w:rsid w:val="0017752E"/>
    <w:rsid w:val="001C3833"/>
    <w:rsid w:val="002061F1"/>
    <w:rsid w:val="002107DF"/>
    <w:rsid w:val="00216E8B"/>
    <w:rsid w:val="00237F53"/>
    <w:rsid w:val="002707A1"/>
    <w:rsid w:val="002C5A3C"/>
    <w:rsid w:val="003210B7"/>
    <w:rsid w:val="003B7371"/>
    <w:rsid w:val="003D0F53"/>
    <w:rsid w:val="003D1F7D"/>
    <w:rsid w:val="003E5F65"/>
    <w:rsid w:val="00465EEA"/>
    <w:rsid w:val="004725B9"/>
    <w:rsid w:val="00474EA9"/>
    <w:rsid w:val="004A26BB"/>
    <w:rsid w:val="004D6222"/>
    <w:rsid w:val="004E5FC4"/>
    <w:rsid w:val="00526633"/>
    <w:rsid w:val="00541B77"/>
    <w:rsid w:val="00566497"/>
    <w:rsid w:val="00566976"/>
    <w:rsid w:val="00570677"/>
    <w:rsid w:val="005E7949"/>
    <w:rsid w:val="005F1F2D"/>
    <w:rsid w:val="00612425"/>
    <w:rsid w:val="00615999"/>
    <w:rsid w:val="006259A2"/>
    <w:rsid w:val="006439EE"/>
    <w:rsid w:val="00645C0E"/>
    <w:rsid w:val="0065645E"/>
    <w:rsid w:val="00695515"/>
    <w:rsid w:val="00697ABF"/>
    <w:rsid w:val="006E2275"/>
    <w:rsid w:val="006E38E0"/>
    <w:rsid w:val="006F0C27"/>
    <w:rsid w:val="00726E6D"/>
    <w:rsid w:val="0076678F"/>
    <w:rsid w:val="00776FBB"/>
    <w:rsid w:val="007C793C"/>
    <w:rsid w:val="007E1772"/>
    <w:rsid w:val="0085531D"/>
    <w:rsid w:val="00891CA4"/>
    <w:rsid w:val="00910A59"/>
    <w:rsid w:val="009A6590"/>
    <w:rsid w:val="00A3021E"/>
    <w:rsid w:val="00A640A0"/>
    <w:rsid w:val="00AD0D9B"/>
    <w:rsid w:val="00B5768B"/>
    <w:rsid w:val="00B60916"/>
    <w:rsid w:val="00B944D2"/>
    <w:rsid w:val="00BF4F7F"/>
    <w:rsid w:val="00C27056"/>
    <w:rsid w:val="00C9673E"/>
    <w:rsid w:val="00D33F6B"/>
    <w:rsid w:val="00D91688"/>
    <w:rsid w:val="00DA0408"/>
    <w:rsid w:val="00DB5CCF"/>
    <w:rsid w:val="00DD313A"/>
    <w:rsid w:val="00E235C5"/>
    <w:rsid w:val="00E411AD"/>
    <w:rsid w:val="00E523E9"/>
    <w:rsid w:val="00E74F28"/>
    <w:rsid w:val="00E811BD"/>
    <w:rsid w:val="00EB2602"/>
    <w:rsid w:val="00ED51BB"/>
    <w:rsid w:val="00F10420"/>
    <w:rsid w:val="00F467BE"/>
    <w:rsid w:val="00F60BBB"/>
    <w:rsid w:val="00FD71A3"/>
    <w:rsid w:val="00FF5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44A6413FBA419A977F8AF1D026DD63">
    <w:name w:val="4644A6413FBA419A977F8AF1D026DD63"/>
  </w:style>
  <w:style w:type="paragraph" w:customStyle="1" w:styleId="657D992E0E954AF7B6B911D09A86BF03">
    <w:name w:val="657D992E0E954AF7B6B911D09A86BF03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428BE7A5AEA34E4E9AAC69CE2DDCCFA4">
    <w:name w:val="428BE7A5AEA34E4E9AAC69CE2DDCCFA4"/>
  </w:style>
  <w:style w:type="paragraph" w:customStyle="1" w:styleId="38A9B156DDA648D2B78D797FED800076">
    <w:name w:val="38A9B156DDA648D2B78D797FED800076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3A5912134E1472C89AAEE12477F3A58">
    <w:name w:val="73A5912134E1472C89AAEE12477F3A58"/>
    <w:rsid w:val="001C3833"/>
  </w:style>
  <w:style w:type="paragraph" w:customStyle="1" w:styleId="AA92C95A27234B6DB252FC55EF506FBA">
    <w:name w:val="AA92C95A27234B6DB252FC55EF506FBA"/>
    <w:rsid w:val="001C38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resume.dotx</Template>
  <TotalTime>1</TotalTime>
  <Pages>1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Felty</dc:creator>
  <cp:keywords/>
  <dc:description/>
  <cp:lastModifiedBy>Harry Felty</cp:lastModifiedBy>
  <cp:revision>2</cp:revision>
  <dcterms:created xsi:type="dcterms:W3CDTF">2024-02-29T16:30:00Z</dcterms:created>
  <dcterms:modified xsi:type="dcterms:W3CDTF">2024-02-29T16:30:00Z</dcterms:modified>
</cp:coreProperties>
</file>